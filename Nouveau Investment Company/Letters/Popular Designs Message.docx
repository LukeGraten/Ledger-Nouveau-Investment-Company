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29A1" w:rsidRDefault="002329A1" w:rsidP="002329A1">
      <w:pPr>
        <w:shd w:val="clear" w:color="auto" w:fill="FFFFFF"/>
        <w:rPr>
          <w:rFonts w:ascii="Courier New" w:hAnsi="Courier New"/>
          <w:color w:val="003366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page">
              <wp:posOffset>530225</wp:posOffset>
            </wp:positionH>
            <wp:positionV relativeFrom="page">
              <wp:posOffset>530225</wp:posOffset>
            </wp:positionV>
            <wp:extent cx="6718300" cy="8928100"/>
            <wp:effectExtent l="0" t="0" r="0" b="0"/>
            <wp:wrapNone/>
            <wp:docPr id="4" name="Picture 4" descr="NIC_Letterhea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IC_Letterhead"/>
                    <pic:cNvPicPr>
                      <a:picLocks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0" cy="892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29A1" w:rsidRPr="002329A1" w:rsidRDefault="002329A1" w:rsidP="002329A1">
      <w:pPr>
        <w:shd w:val="clear" w:color="auto" w:fill="FFFFFF"/>
        <w:rPr>
          <w:rFonts w:ascii="Product Sans" w:eastAsia="Times New Roman" w:hAnsi="Product Sans" w:cs="Arial"/>
          <w:color w:val="4472C4" w:themeColor="accent1"/>
          <w:szCs w:val="24"/>
        </w:rPr>
      </w:pPr>
      <w:r w:rsidRPr="002329A1">
        <w:rPr>
          <w:rFonts w:ascii="Product Sans" w:eastAsia="Times New Roman" w:hAnsi="Product Sans" w:cs="Arial"/>
          <w:color w:val="4472C4" w:themeColor="accent1"/>
          <w:szCs w:val="24"/>
        </w:rPr>
        <w:t>Mrs. Felicia Hernandez, Owner</w:t>
      </w:r>
    </w:p>
    <w:p w:rsidR="002329A1" w:rsidRPr="002329A1" w:rsidRDefault="002329A1" w:rsidP="002329A1">
      <w:pPr>
        <w:shd w:val="clear" w:color="auto" w:fill="FFFFFF"/>
        <w:rPr>
          <w:rFonts w:ascii="Product Sans" w:eastAsia="Times New Roman" w:hAnsi="Product Sans" w:cs="Arial"/>
          <w:color w:val="4472C4" w:themeColor="accent1"/>
          <w:szCs w:val="24"/>
        </w:rPr>
      </w:pPr>
      <w:r w:rsidRPr="002329A1">
        <w:rPr>
          <w:rFonts w:ascii="Product Sans" w:eastAsia="Times New Roman" w:hAnsi="Product Sans" w:cs="Arial"/>
          <w:color w:val="4472C4" w:themeColor="accent1"/>
          <w:szCs w:val="24"/>
        </w:rPr>
        <w:t>Popular Designs</w:t>
      </w:r>
    </w:p>
    <w:p w:rsidR="002329A1" w:rsidRPr="002329A1" w:rsidRDefault="002329A1" w:rsidP="002329A1">
      <w:pPr>
        <w:shd w:val="clear" w:color="auto" w:fill="FFFFFF"/>
        <w:rPr>
          <w:rFonts w:ascii="Product Sans" w:eastAsia="Times New Roman" w:hAnsi="Product Sans" w:cs="Arial"/>
          <w:color w:val="4472C4" w:themeColor="accent1"/>
          <w:szCs w:val="24"/>
        </w:rPr>
      </w:pPr>
      <w:r w:rsidRPr="002329A1">
        <w:rPr>
          <w:rFonts w:ascii="Product Sans" w:eastAsia="Times New Roman" w:hAnsi="Product Sans" w:cs="Arial"/>
          <w:color w:val="4472C4" w:themeColor="accent1"/>
          <w:szCs w:val="24"/>
        </w:rPr>
        <w:t>2020 Carpenter Road</w:t>
      </w:r>
    </w:p>
    <w:p w:rsidR="002329A1" w:rsidRPr="002329A1" w:rsidRDefault="002329A1" w:rsidP="002329A1">
      <w:pPr>
        <w:shd w:val="clear" w:color="auto" w:fill="FFFFFF"/>
        <w:rPr>
          <w:rFonts w:ascii="Product Sans" w:eastAsia="Times New Roman" w:hAnsi="Product Sans" w:cs="Arial"/>
          <w:color w:val="4472C4" w:themeColor="accent1"/>
          <w:szCs w:val="24"/>
        </w:rPr>
      </w:pPr>
      <w:r w:rsidRPr="002329A1">
        <w:rPr>
          <w:rFonts w:ascii="Product Sans" w:eastAsia="Times New Roman" w:hAnsi="Product Sans" w:cs="Arial"/>
          <w:color w:val="4472C4" w:themeColor="accent1"/>
          <w:szCs w:val="24"/>
        </w:rPr>
        <w:t>Pettisville, OH 43553-0176</w:t>
      </w:r>
    </w:p>
    <w:p w:rsidR="002329A1" w:rsidRPr="002329A1" w:rsidRDefault="002329A1" w:rsidP="002329A1">
      <w:pPr>
        <w:shd w:val="clear" w:color="auto" w:fill="FFFFFF"/>
        <w:rPr>
          <w:rFonts w:ascii="Product Sans" w:eastAsia="Times New Roman" w:hAnsi="Product Sans" w:cs="Arial"/>
          <w:color w:val="4472C4" w:themeColor="accent1"/>
          <w:szCs w:val="24"/>
        </w:rPr>
      </w:pPr>
    </w:p>
    <w:p w:rsidR="002329A1" w:rsidRPr="002329A1" w:rsidRDefault="002329A1" w:rsidP="002329A1">
      <w:pPr>
        <w:shd w:val="clear" w:color="auto" w:fill="FFFFFF"/>
        <w:rPr>
          <w:rFonts w:ascii="Product Sans" w:eastAsia="Times New Roman" w:hAnsi="Product Sans" w:cs="Arial"/>
          <w:color w:val="4472C4" w:themeColor="accent1"/>
          <w:szCs w:val="24"/>
        </w:rPr>
      </w:pPr>
      <w:r w:rsidRPr="002329A1">
        <w:rPr>
          <w:rFonts w:ascii="Product Sans" w:eastAsia="Times New Roman" w:hAnsi="Product Sans" w:cs="Arial"/>
          <w:color w:val="4472C4" w:themeColor="accent1"/>
          <w:szCs w:val="24"/>
        </w:rPr>
        <w:t>Dear Felicia Hernandez,</w:t>
      </w:r>
    </w:p>
    <w:p w:rsidR="002329A1" w:rsidRPr="002329A1" w:rsidRDefault="002329A1" w:rsidP="002329A1">
      <w:pPr>
        <w:shd w:val="clear" w:color="auto" w:fill="FFFFFF"/>
        <w:rPr>
          <w:rFonts w:ascii="Product Sans" w:eastAsia="Times New Roman" w:hAnsi="Product Sans" w:cs="Arial"/>
          <w:color w:val="4472C4" w:themeColor="accent1"/>
          <w:szCs w:val="24"/>
        </w:rPr>
      </w:pPr>
    </w:p>
    <w:p w:rsidR="002329A1" w:rsidRPr="002329A1" w:rsidRDefault="002329A1" w:rsidP="002329A1">
      <w:pPr>
        <w:shd w:val="clear" w:color="auto" w:fill="FFFFFF"/>
        <w:rPr>
          <w:rFonts w:ascii="Product Sans" w:eastAsia="Times New Roman" w:hAnsi="Product Sans" w:cs="Arial"/>
          <w:color w:val="4472C4" w:themeColor="accent1"/>
          <w:szCs w:val="24"/>
        </w:rPr>
      </w:pPr>
      <w:r w:rsidRPr="002329A1">
        <w:rPr>
          <w:rFonts w:ascii="Product Sans" w:eastAsia="Times New Roman" w:hAnsi="Product Sans" w:cs="Arial"/>
          <w:color w:val="4472C4" w:themeColor="accent1"/>
          <w:szCs w:val="24"/>
        </w:rPr>
        <w:t xml:space="preserve">I am writing to you on behalf of the Nouveau Investment Company to request </w:t>
      </w:r>
      <w:r w:rsidR="00BF3E64">
        <w:rPr>
          <w:rFonts w:ascii="Product Sans" w:eastAsia="Times New Roman" w:hAnsi="Product Sans" w:cs="Arial"/>
          <w:color w:val="4472C4" w:themeColor="accent1"/>
          <w:szCs w:val="24"/>
        </w:rPr>
        <w:t xml:space="preserve">3 </w:t>
      </w:r>
      <w:bookmarkStart w:id="0" w:name="_GoBack"/>
      <w:bookmarkEnd w:id="0"/>
      <w:r w:rsidRPr="002329A1">
        <w:rPr>
          <w:rFonts w:ascii="Product Sans" w:eastAsia="Times New Roman" w:hAnsi="Product Sans" w:cs="Arial"/>
          <w:color w:val="4472C4" w:themeColor="accent1"/>
          <w:szCs w:val="24"/>
        </w:rPr>
        <w:t>free Western Roundup Day announcement buttons from Popular Designs.</w:t>
      </w:r>
      <w:r>
        <w:rPr>
          <w:rFonts w:ascii="Product Sans" w:eastAsia="Times New Roman" w:hAnsi="Product Sans" w:cs="Arial"/>
          <w:color w:val="4472C4" w:themeColor="accent1"/>
          <w:szCs w:val="24"/>
        </w:rPr>
        <w:t xml:space="preserve"> For us to promote the upcoming event by having our employees wear them.</w:t>
      </w:r>
    </w:p>
    <w:p w:rsidR="002329A1" w:rsidRPr="002329A1" w:rsidRDefault="002329A1" w:rsidP="002329A1">
      <w:pPr>
        <w:shd w:val="clear" w:color="auto" w:fill="FFFFFF"/>
        <w:rPr>
          <w:rFonts w:ascii="Product Sans" w:eastAsia="Times New Roman" w:hAnsi="Product Sans" w:cs="Arial"/>
          <w:color w:val="4472C4" w:themeColor="accent1"/>
          <w:szCs w:val="24"/>
        </w:rPr>
      </w:pPr>
    </w:p>
    <w:p w:rsidR="002329A1" w:rsidRPr="002329A1" w:rsidRDefault="002329A1" w:rsidP="002329A1">
      <w:pPr>
        <w:shd w:val="clear" w:color="auto" w:fill="FFFFFF"/>
        <w:rPr>
          <w:rFonts w:ascii="Product Sans" w:eastAsia="Times New Roman" w:hAnsi="Product Sans" w:cs="Arial"/>
          <w:color w:val="4472C4" w:themeColor="accent1"/>
          <w:szCs w:val="24"/>
        </w:rPr>
      </w:pPr>
      <w:r w:rsidRPr="002329A1">
        <w:rPr>
          <w:rFonts w:ascii="Product Sans" w:eastAsia="Times New Roman" w:hAnsi="Product Sans" w:cs="Arial"/>
          <w:color w:val="4472C4" w:themeColor="accent1"/>
          <w:szCs w:val="24"/>
        </w:rPr>
        <w:t>We appreciate the fact that you, as the owner of Popular Designs, designed the buttons as a free service for the community. Your contribution to our event is greatly appreciated and we would be honored to have your support.</w:t>
      </w:r>
    </w:p>
    <w:p w:rsidR="002329A1" w:rsidRPr="002329A1" w:rsidRDefault="002329A1" w:rsidP="002329A1">
      <w:pPr>
        <w:shd w:val="clear" w:color="auto" w:fill="FFFFFF"/>
        <w:rPr>
          <w:rFonts w:ascii="Product Sans" w:eastAsia="Times New Roman" w:hAnsi="Product Sans" w:cs="Arial"/>
          <w:color w:val="4472C4" w:themeColor="accent1"/>
          <w:szCs w:val="24"/>
        </w:rPr>
      </w:pPr>
    </w:p>
    <w:p w:rsidR="002329A1" w:rsidRPr="002329A1" w:rsidRDefault="002329A1" w:rsidP="002329A1">
      <w:pPr>
        <w:shd w:val="clear" w:color="auto" w:fill="FFFFFF"/>
        <w:rPr>
          <w:rFonts w:ascii="Product Sans" w:eastAsia="Times New Roman" w:hAnsi="Product Sans" w:cs="Arial"/>
          <w:color w:val="4472C4" w:themeColor="accent1"/>
          <w:szCs w:val="24"/>
        </w:rPr>
      </w:pPr>
      <w:r w:rsidRPr="002329A1">
        <w:rPr>
          <w:rFonts w:ascii="Product Sans" w:eastAsia="Times New Roman" w:hAnsi="Product Sans" w:cs="Arial"/>
          <w:color w:val="4472C4" w:themeColor="accent1"/>
          <w:szCs w:val="24"/>
        </w:rPr>
        <w:t>Thank you for considering our request. We look forward to hearing back from you.</w:t>
      </w:r>
    </w:p>
    <w:p w:rsidR="002329A1" w:rsidRPr="002329A1" w:rsidRDefault="002329A1" w:rsidP="002329A1">
      <w:pPr>
        <w:shd w:val="clear" w:color="auto" w:fill="FFFFFF"/>
        <w:rPr>
          <w:rFonts w:ascii="Product Sans" w:eastAsia="Times New Roman" w:hAnsi="Product Sans" w:cs="Arial"/>
          <w:color w:val="4472C4" w:themeColor="accent1"/>
          <w:szCs w:val="24"/>
        </w:rPr>
      </w:pPr>
    </w:p>
    <w:p w:rsidR="002329A1" w:rsidRPr="002329A1" w:rsidRDefault="002329A1" w:rsidP="002329A1">
      <w:pPr>
        <w:shd w:val="clear" w:color="auto" w:fill="FFFFFF"/>
        <w:rPr>
          <w:rFonts w:ascii="Product Sans" w:eastAsia="Times New Roman" w:hAnsi="Product Sans" w:cs="Arial"/>
          <w:color w:val="4472C4" w:themeColor="accent1"/>
          <w:szCs w:val="24"/>
        </w:rPr>
      </w:pPr>
      <w:r w:rsidRPr="002329A1">
        <w:rPr>
          <w:rFonts w:ascii="Product Sans" w:eastAsia="Times New Roman" w:hAnsi="Product Sans" w:cs="Arial"/>
          <w:color w:val="4472C4" w:themeColor="accent1"/>
          <w:szCs w:val="24"/>
        </w:rPr>
        <w:t>Sincerely,</w:t>
      </w:r>
    </w:p>
    <w:p w:rsidR="002329A1" w:rsidRPr="002329A1" w:rsidRDefault="002329A1" w:rsidP="002329A1">
      <w:pPr>
        <w:shd w:val="clear" w:color="auto" w:fill="FFFFFF"/>
        <w:rPr>
          <w:rFonts w:ascii="Arial" w:eastAsia="Times New Roman" w:hAnsi="Arial" w:cs="Arial"/>
          <w:color w:val="222222"/>
          <w:szCs w:val="24"/>
        </w:rPr>
      </w:pPr>
      <w:r w:rsidRPr="002329A1">
        <w:rPr>
          <w:rFonts w:ascii="Product Sans" w:eastAsia="Times New Roman" w:hAnsi="Product Sans" w:cs="Arial"/>
          <w:color w:val="4472C4" w:themeColor="accent1"/>
          <w:szCs w:val="24"/>
        </w:rPr>
        <w:t xml:space="preserve">Luke </w:t>
      </w:r>
      <w:proofErr w:type="spellStart"/>
      <w:r w:rsidRPr="002329A1">
        <w:rPr>
          <w:rFonts w:ascii="Product Sans" w:eastAsia="Times New Roman" w:hAnsi="Product Sans" w:cs="Arial"/>
          <w:color w:val="4472C4" w:themeColor="accent1"/>
          <w:szCs w:val="24"/>
        </w:rPr>
        <w:t>Graten</w:t>
      </w:r>
      <w:proofErr w:type="spellEnd"/>
      <w:r w:rsidRPr="002329A1">
        <w:rPr>
          <w:rFonts w:ascii="Product Sans" w:eastAsia="Times New Roman" w:hAnsi="Product Sans" w:cs="Arial"/>
          <w:color w:val="4472C4" w:themeColor="accent1"/>
          <w:szCs w:val="24"/>
        </w:rPr>
        <w:t>, Manager</w:t>
      </w:r>
    </w:p>
    <w:p w:rsidR="005B691D" w:rsidRDefault="005B691D" w:rsidP="002329A1">
      <w:pPr>
        <w:tabs>
          <w:tab w:val="left" w:pos="780"/>
        </w:tabs>
        <w:rPr>
          <w:rFonts w:ascii="Courier New" w:hAnsi="Courier New"/>
          <w:color w:val="003366"/>
        </w:rPr>
      </w:pPr>
    </w:p>
    <w:sectPr w:rsidR="005B691D" w:rsidSect="005B691D">
      <w:pgSz w:w="12240" w:h="15840"/>
      <w:pgMar w:top="3355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roduct Sans">
    <w:panose1 w:val="020B0403030502040203"/>
    <w:charset w:val="00"/>
    <w:family w:val="swiss"/>
    <w:pitch w:val="variable"/>
    <w:sig w:usb0="A0000287" w:usb1="00000010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9A1"/>
    <w:rsid w:val="002329A1"/>
    <w:rsid w:val="005B691D"/>
    <w:rsid w:val="00BF3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09D5311"/>
  <w15:chartTrackingRefBased/>
  <w15:docId w15:val="{C42D2617-7A9C-4174-8773-DC5059C37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Times" w:eastAsia="Times" w:hAnsi="Time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DocumentTitle">
    <w:name w:val="01) Document Title"/>
    <w:basedOn w:val="Normal"/>
    <w:pPr>
      <w:spacing w:line="480" w:lineRule="auto"/>
      <w:jc w:val="center"/>
    </w:pPr>
    <w:rPr>
      <w:rFonts w:ascii="Arial" w:eastAsia="Times New Roman" w:hAnsi="Arial"/>
      <w:b/>
      <w:caps/>
      <w:sz w:val="32"/>
    </w:rPr>
  </w:style>
  <w:style w:type="paragraph" w:customStyle="1" w:styleId="02AHead">
    <w:name w:val="02) A Head"/>
    <w:basedOn w:val="Normal"/>
    <w:pPr>
      <w:spacing w:before="360" w:line="480" w:lineRule="auto"/>
      <w:jc w:val="center"/>
    </w:pPr>
    <w:rPr>
      <w:rFonts w:ascii="Arial" w:eastAsia="Times New Roman" w:hAnsi="Arial"/>
      <w:b/>
      <w:caps/>
      <w:sz w:val="28"/>
    </w:rPr>
  </w:style>
  <w:style w:type="paragraph" w:customStyle="1" w:styleId="03BHead">
    <w:name w:val="03) B Head"/>
    <w:basedOn w:val="02AHead"/>
    <w:pPr>
      <w:jc w:val="left"/>
    </w:pPr>
  </w:style>
  <w:style w:type="paragraph" w:customStyle="1" w:styleId="04CHead">
    <w:name w:val="04) C Head"/>
    <w:basedOn w:val="Normal"/>
    <w:pPr>
      <w:spacing w:before="120" w:line="480" w:lineRule="auto"/>
    </w:pPr>
    <w:rPr>
      <w:rFonts w:ascii="Arial" w:eastAsia="Times New Roman" w:hAnsi="Arial"/>
      <w:b/>
    </w:rPr>
  </w:style>
  <w:style w:type="paragraph" w:customStyle="1" w:styleId="10BodyCopy">
    <w:name w:val="10) Body Copy"/>
    <w:basedOn w:val="Normal"/>
    <w:pPr>
      <w:spacing w:line="480" w:lineRule="auto"/>
      <w:ind w:firstLine="720"/>
    </w:pPr>
    <w:rPr>
      <w:rFonts w:ascii="Times New Roman" w:eastAsia="Times New Roman" w:hAnsi="Times New Roman"/>
    </w:rPr>
  </w:style>
  <w:style w:type="paragraph" w:customStyle="1" w:styleId="11Quote">
    <w:name w:val="11) Quote"/>
    <w:basedOn w:val="Normal"/>
    <w:pPr>
      <w:spacing w:line="480" w:lineRule="auto"/>
      <w:jc w:val="center"/>
    </w:pPr>
    <w:rPr>
      <w:rFonts w:ascii="Times New Roman" w:eastAsia="Times New Roman" w:hAnsi="Times New Roman"/>
      <w:i/>
    </w:rPr>
  </w:style>
  <w:style w:type="paragraph" w:customStyle="1" w:styleId="12EnumerationsBullets">
    <w:name w:val="12) Enumerations/Bullets"/>
    <w:basedOn w:val="10BodyCopy"/>
    <w:pPr>
      <w:ind w:left="720" w:hanging="720"/>
    </w:pPr>
  </w:style>
  <w:style w:type="paragraph" w:customStyle="1" w:styleId="132ndEnumerations">
    <w:name w:val="13) 2nd Enumerations"/>
    <w:basedOn w:val="12EnumerationsBullets"/>
    <w:pPr>
      <w:ind w:left="1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14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4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4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9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6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0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riod6.HSLAB107-13-PC\Downloads\NIC_Letterhead_Wi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NIC_Letterhead_Win</Template>
  <TotalTime>2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period6</dc:creator>
  <cp:keywords/>
  <cp:lastModifiedBy>period6</cp:lastModifiedBy>
  <cp:revision>2</cp:revision>
  <cp:lastPrinted>1900-01-01T06:00:00Z</cp:lastPrinted>
  <dcterms:created xsi:type="dcterms:W3CDTF">2023-04-25T18:14:00Z</dcterms:created>
  <dcterms:modified xsi:type="dcterms:W3CDTF">2023-04-25T18:26:00Z</dcterms:modified>
</cp:coreProperties>
</file>